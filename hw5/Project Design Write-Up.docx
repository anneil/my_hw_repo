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2D4" w:rsidRDefault="00F577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Anneil Basnandan</w:t>
      </w:r>
    </w:p>
    <w:p w:rsidR="00F577B5" w:rsidRDefault="00F577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Science – NYC DAT 38</w:t>
      </w:r>
    </w:p>
    <w:p w:rsidR="00B51935" w:rsidRDefault="00B51935" w:rsidP="00B51935">
      <w:pPr>
        <w:ind w:left="5760"/>
      </w:pPr>
      <w:r>
        <w:t>Part 2:  Project Design Write-up</w:t>
      </w:r>
    </w:p>
    <w:p w:rsidR="00F577B5" w:rsidRDefault="00F577B5"/>
    <w:p w:rsidR="00F577B5" w:rsidRDefault="00F577B5"/>
    <w:p w:rsidR="00F577B5" w:rsidRPr="00E56235" w:rsidRDefault="00F577B5">
      <w:pPr>
        <w:rPr>
          <w:b/>
          <w:u w:val="single"/>
        </w:rPr>
      </w:pPr>
      <w:r w:rsidRPr="00E56235">
        <w:rPr>
          <w:b/>
          <w:u w:val="single"/>
        </w:rPr>
        <w:t>Project Title</w:t>
      </w:r>
    </w:p>
    <w:p w:rsidR="00F577B5" w:rsidRDefault="00F577B5">
      <w:r>
        <w:t>Predict Reservations Resulting from Amount Spent on Paid Search</w:t>
      </w:r>
    </w:p>
    <w:p w:rsidR="00E56235" w:rsidRDefault="00E56235"/>
    <w:p w:rsidR="00E56235" w:rsidRDefault="00E56235"/>
    <w:p w:rsidR="00E56235" w:rsidRPr="00E56235" w:rsidRDefault="00E56235">
      <w:pPr>
        <w:rPr>
          <w:b/>
          <w:u w:val="single"/>
        </w:rPr>
      </w:pPr>
      <w:r w:rsidRPr="00E56235">
        <w:rPr>
          <w:b/>
          <w:u w:val="single"/>
        </w:rPr>
        <w:t>Project Problem and Hypothesis</w:t>
      </w:r>
    </w:p>
    <w:p w:rsidR="00E56235" w:rsidRDefault="00E56235">
      <w:r>
        <w:t xml:space="preserve">Null </w:t>
      </w:r>
      <w:r w:rsidR="009D0E8D">
        <w:t>Hypothesis</w:t>
      </w:r>
      <w:r>
        <w:t xml:space="preserve">:  There is </w:t>
      </w:r>
      <w:r w:rsidR="00572234">
        <w:t xml:space="preserve">not </w:t>
      </w:r>
      <w:bookmarkStart w:id="0" w:name="_GoBack"/>
      <w:bookmarkEnd w:id="0"/>
      <w:r>
        <w:t xml:space="preserve">a </w:t>
      </w:r>
      <w:r w:rsidR="00BE391C">
        <w:t>relationship between the amount spent on Paid Search and the number of web reservations.</w:t>
      </w:r>
    </w:p>
    <w:p w:rsidR="00BE391C" w:rsidRDefault="00BE391C"/>
    <w:p w:rsidR="00BE391C" w:rsidRDefault="00BE391C">
      <w:r>
        <w:t xml:space="preserve">Follow up Question:  If there is a relationship, how much does each amount of money spent on Paid Search convert to </w:t>
      </w:r>
      <w:r w:rsidR="009D0E8D">
        <w:t>web reservations?</w:t>
      </w:r>
    </w:p>
    <w:p w:rsidR="009D0E8D" w:rsidRDefault="009D0E8D"/>
    <w:p w:rsidR="009D0E8D" w:rsidRDefault="00B51935">
      <w:r>
        <w:t xml:space="preserve">I think that there is a relationship between amount spent on Paid Search and the Number of Reservations.  </w:t>
      </w:r>
      <w:r w:rsidR="009D0E8D">
        <w:t>I want to use past spending and conversions to predict future conversions (a</w:t>
      </w:r>
      <w:r>
        <w:t xml:space="preserve"> continuous variable).</w:t>
      </w:r>
      <w:r w:rsidR="00BD1191">
        <w:t xml:space="preserve">  I will perform a regression.</w:t>
      </w:r>
    </w:p>
    <w:p w:rsidR="00E56235" w:rsidRDefault="00E56235"/>
    <w:p w:rsidR="00E56235" w:rsidRDefault="00E56235">
      <w:pPr>
        <w:rPr>
          <w:b/>
          <w:u w:val="single"/>
        </w:rPr>
      </w:pPr>
      <w:r w:rsidRPr="00E56235">
        <w:rPr>
          <w:b/>
          <w:u w:val="single"/>
        </w:rPr>
        <w:t>Dataset</w:t>
      </w:r>
    </w:p>
    <w:p w:rsidR="00E56235" w:rsidRPr="00E56235" w:rsidRDefault="00E56235">
      <w:pPr>
        <w:rPr>
          <w:b/>
          <w:u w:val="single"/>
        </w:rPr>
      </w:pPr>
    </w:p>
    <w:p w:rsidR="00E56235" w:rsidRDefault="00E56235">
      <w:r>
        <w:t>Fields: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Month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Number of Sessions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Potential Lifetime Revenue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Number of Reservations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Conversion Rate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Per Visit Value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Cost of Paid Search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Number of Clicks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Click through Rate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Cost per Click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Revenue per Click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Return on Advertising Spending</w:t>
      </w:r>
    </w:p>
    <w:p w:rsidR="00E56235" w:rsidRDefault="00E56235" w:rsidP="00E56235">
      <w:pPr>
        <w:pStyle w:val="ListParagraph"/>
        <w:numPr>
          <w:ilvl w:val="0"/>
          <w:numId w:val="1"/>
        </w:numPr>
      </w:pPr>
      <w:r>
        <w:t>End of Month Occupancy</w:t>
      </w:r>
    </w:p>
    <w:p w:rsidR="00E56235" w:rsidRDefault="00E56235"/>
    <w:p w:rsidR="00E56235" w:rsidRPr="00E56235" w:rsidRDefault="00E56235">
      <w:pPr>
        <w:rPr>
          <w:b/>
          <w:u w:val="single"/>
        </w:rPr>
      </w:pPr>
      <w:r w:rsidRPr="00E56235">
        <w:rPr>
          <w:b/>
          <w:u w:val="single"/>
        </w:rPr>
        <w:t>Domain Knowledge</w:t>
      </w:r>
    </w:p>
    <w:p w:rsidR="00E56235" w:rsidRDefault="00FB6CAC">
      <w:r>
        <w:t>I use Google Analytics</w:t>
      </w:r>
      <w:r w:rsidR="00BD1191">
        <w:t xml:space="preserve"> periodically</w:t>
      </w:r>
      <w:r>
        <w:t xml:space="preserve"> to determine the </w:t>
      </w:r>
      <w:r w:rsidR="00BD1191">
        <w:t>number of reservations generated by</w:t>
      </w:r>
      <w:r>
        <w:t xml:space="preserve"> Paid Search.  My boss has had past analysts perform a similar analysis.  They found a logarithm regression model, but the r-squared value is 0.55.  He would like to know if there is a better model </w:t>
      </w:r>
      <w:r w:rsidR="00BD1191">
        <w:t>since</w:t>
      </w:r>
      <w:r>
        <w:t xml:space="preserve"> we have more data.</w:t>
      </w:r>
      <w:r w:rsidR="00A639C7">
        <w:t xml:space="preserve">  According to that model, $80,000 per month is the ideal amount to spend on paid search.  In the beginning of 2016, we have spent more than $100,000</w:t>
      </w:r>
      <w:r w:rsidR="007925F1">
        <w:t xml:space="preserve"> each month on paid search; my boss thinks that the old model is not working as it should.</w:t>
      </w:r>
    </w:p>
    <w:p w:rsidR="00E56235" w:rsidRDefault="00E56235"/>
    <w:p w:rsidR="007925F1" w:rsidRDefault="007925F1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56235" w:rsidRPr="00E56235" w:rsidRDefault="00E56235">
      <w:pPr>
        <w:rPr>
          <w:b/>
          <w:u w:val="single"/>
        </w:rPr>
      </w:pPr>
      <w:r w:rsidRPr="00E56235">
        <w:rPr>
          <w:b/>
          <w:u w:val="single"/>
        </w:rPr>
        <w:lastRenderedPageBreak/>
        <w:t>Project Concerns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 xml:space="preserve">How will I manipulate this data set?  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>Does it need to be de-</w:t>
      </w:r>
      <w:proofErr w:type="spellStart"/>
      <w:r>
        <w:t>seasonalized</w:t>
      </w:r>
      <w:proofErr w:type="spellEnd"/>
      <w:r>
        <w:t xml:space="preserve"> so that I can look at all months at</w:t>
      </w:r>
      <w:r w:rsidR="007925F1">
        <w:t xml:space="preserve"> one time (i.e., maybe use time series </w:t>
      </w:r>
      <w:r>
        <w:t>seasonal</w:t>
      </w:r>
      <w:r w:rsidR="007925F1">
        <w:t xml:space="preserve"> </w:t>
      </w:r>
      <w:r>
        <w:t xml:space="preserve">decompose in </w:t>
      </w:r>
      <w:proofErr w:type="spellStart"/>
      <w:r>
        <w:t>statsmodel</w:t>
      </w:r>
      <w:proofErr w:type="spellEnd"/>
      <w:r>
        <w:t xml:space="preserve">)?  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 xml:space="preserve">What are the best predictors of conversions given this data set?  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 xml:space="preserve">I have no data on if/how paid search has changed over time and when that occurred.  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 xml:space="preserve">How can we keep occupancy high (more conversions) without overspending?  </w:t>
      </w:r>
    </w:p>
    <w:p w:rsidR="00BD1191" w:rsidRDefault="00FB6CAC" w:rsidP="00BD1191">
      <w:pPr>
        <w:pStyle w:val="ListParagraph"/>
        <w:numPr>
          <w:ilvl w:val="0"/>
          <w:numId w:val="2"/>
        </w:numPr>
      </w:pPr>
      <w:r>
        <w:t>It is possible that the</w:t>
      </w:r>
      <w:r w:rsidR="00A639C7">
        <w:t>re is</w:t>
      </w:r>
      <w:r>
        <w:t xml:space="preserve"> data</w:t>
      </w:r>
      <w:r w:rsidR="00A639C7">
        <w:t xml:space="preserve"> corruption in </w:t>
      </w:r>
      <w:r>
        <w:t>Google Analytics</w:t>
      </w:r>
      <w:r w:rsidR="00A639C7">
        <w:t xml:space="preserve">.  </w:t>
      </w:r>
    </w:p>
    <w:p w:rsidR="00BD1191" w:rsidRDefault="00A639C7" w:rsidP="00BD1191">
      <w:pPr>
        <w:pStyle w:val="ListParagraph"/>
        <w:numPr>
          <w:ilvl w:val="0"/>
          <w:numId w:val="2"/>
        </w:numPr>
      </w:pPr>
      <w:r>
        <w:t xml:space="preserve">Is it possible to build a better model than what was created before?  </w:t>
      </w:r>
      <w:r w:rsidR="008E4668">
        <w:t>This would be considered a “success”.</w:t>
      </w:r>
    </w:p>
    <w:p w:rsidR="00E56235" w:rsidRDefault="00A639C7" w:rsidP="00BD1191">
      <w:pPr>
        <w:pStyle w:val="ListParagraph"/>
        <w:numPr>
          <w:ilvl w:val="0"/>
          <w:numId w:val="2"/>
        </w:numPr>
      </w:pPr>
      <w:r>
        <w:t>Are there other elements that should be considered in the model given the data that I have access to?</w:t>
      </w:r>
    </w:p>
    <w:p w:rsidR="00E56235" w:rsidRDefault="00E56235"/>
    <w:sectPr w:rsidR="00E56235" w:rsidSect="00F57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B7510"/>
    <w:multiLevelType w:val="hybridMultilevel"/>
    <w:tmpl w:val="757C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5CFE"/>
    <w:multiLevelType w:val="hybridMultilevel"/>
    <w:tmpl w:val="A034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B5"/>
    <w:rsid w:val="0004257A"/>
    <w:rsid w:val="00056412"/>
    <w:rsid w:val="00072727"/>
    <w:rsid w:val="0008099F"/>
    <w:rsid w:val="00157570"/>
    <w:rsid w:val="001A25DC"/>
    <w:rsid w:val="001D3FDE"/>
    <w:rsid w:val="001F5C9A"/>
    <w:rsid w:val="00247954"/>
    <w:rsid w:val="00261597"/>
    <w:rsid w:val="00282151"/>
    <w:rsid w:val="00306331"/>
    <w:rsid w:val="003A0C16"/>
    <w:rsid w:val="003A3C74"/>
    <w:rsid w:val="003B71A9"/>
    <w:rsid w:val="00413308"/>
    <w:rsid w:val="00416CCF"/>
    <w:rsid w:val="0044013F"/>
    <w:rsid w:val="004B65E5"/>
    <w:rsid w:val="004D0B90"/>
    <w:rsid w:val="004E424D"/>
    <w:rsid w:val="004E79AF"/>
    <w:rsid w:val="00572234"/>
    <w:rsid w:val="00573899"/>
    <w:rsid w:val="005908A3"/>
    <w:rsid w:val="006D1C21"/>
    <w:rsid w:val="00710302"/>
    <w:rsid w:val="007434C7"/>
    <w:rsid w:val="007925F1"/>
    <w:rsid w:val="00862352"/>
    <w:rsid w:val="008E4668"/>
    <w:rsid w:val="008F008C"/>
    <w:rsid w:val="00997B0E"/>
    <w:rsid w:val="009D0E8D"/>
    <w:rsid w:val="00A5662C"/>
    <w:rsid w:val="00A639C7"/>
    <w:rsid w:val="00A938E6"/>
    <w:rsid w:val="00AB6EAF"/>
    <w:rsid w:val="00B51935"/>
    <w:rsid w:val="00B521EC"/>
    <w:rsid w:val="00BD1191"/>
    <w:rsid w:val="00BE391C"/>
    <w:rsid w:val="00C0392B"/>
    <w:rsid w:val="00C8693A"/>
    <w:rsid w:val="00C96FE7"/>
    <w:rsid w:val="00D23DBF"/>
    <w:rsid w:val="00E56235"/>
    <w:rsid w:val="00E722D4"/>
    <w:rsid w:val="00E836A5"/>
    <w:rsid w:val="00F15F55"/>
    <w:rsid w:val="00F45313"/>
    <w:rsid w:val="00F55060"/>
    <w:rsid w:val="00F577B5"/>
    <w:rsid w:val="00FB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3386ABD5.dotm</Template>
  <TotalTime>387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Edison Properties, LLC</Company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Anneil Basnandan</dc:creator>
  <cp:lastModifiedBy>Anneil Basnandan</cp:lastModifiedBy>
  <cp:revision>5</cp:revision>
  <dcterms:created xsi:type="dcterms:W3CDTF">2016-08-09T14:10:00Z</dcterms:created>
  <dcterms:modified xsi:type="dcterms:W3CDTF">2016-08-09T20:37:00Z</dcterms:modified>
</cp:coreProperties>
</file>